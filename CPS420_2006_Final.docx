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D37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ko-KR"/>
        </w:rPr>
        <w:drawing>
          <wp:inline distT="0" distB="0" distL="0" distR="0" wp14:anchorId="71F80485" wp14:editId="52D262B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935E262" w14:textId="77777777" w:rsidR="00C6554A" w:rsidRDefault="00300F24" w:rsidP="00C6554A">
      <w:pPr>
        <w:pStyle w:val="Title"/>
      </w:pPr>
      <w:r>
        <w:t>cps 420 – 2006 - Final</w:t>
      </w:r>
    </w:p>
    <w:p w14:paraId="433A89E4" w14:textId="77777777" w:rsidR="00C6554A" w:rsidRDefault="00300F24" w:rsidP="00C6554A">
      <w:pPr>
        <w:pStyle w:val="ContactInfo"/>
      </w:pPr>
      <w:r>
        <w:t>Jae Duk Seo</w:t>
      </w:r>
      <w:r w:rsidR="00C6554A">
        <w:br w:type="page"/>
      </w:r>
    </w:p>
    <w:p w14:paraId="56115508" w14:textId="5DF96DCE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1F36BCB0" wp14:editId="1675B8DC">
            <wp:extent cx="5486400" cy="1879600"/>
            <wp:effectExtent l="0" t="0" r="0" b="0"/>
            <wp:docPr id="1" name="Picture 1" descr="../Screen%20Shot%202017-04-24%20at%2012.50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24%20at%2012.50.0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12B">
        <w:br/>
      </w:r>
      <w:r w:rsidR="00B1212B">
        <w:br/>
      </w:r>
      <w:r w:rsidR="00B1212B">
        <w:rPr>
          <w:noProof/>
          <w:lang w:eastAsia="ko-KR"/>
        </w:rPr>
        <w:drawing>
          <wp:inline distT="0" distB="0" distL="0" distR="0" wp14:anchorId="123B3B7A" wp14:editId="64E5C668">
            <wp:extent cx="5486400" cy="3086100"/>
            <wp:effectExtent l="0" t="0" r="0" b="12700"/>
            <wp:docPr id="6" name="Picture 6" descr="../18111223_715321035295881_48932754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8111223_715321035295881_489327546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903F" w14:textId="77777777" w:rsidR="00082F8B" w:rsidRDefault="00082F8B">
      <w:r>
        <w:br w:type="page"/>
      </w:r>
    </w:p>
    <w:p w14:paraId="40ECC136" w14:textId="4E1ED4DC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29B75B5E" wp14:editId="2B80FB5E">
            <wp:extent cx="5486400" cy="990600"/>
            <wp:effectExtent l="0" t="0" r="0" b="0"/>
            <wp:docPr id="2" name="Picture 2" descr="../Screen%20Shot%202017-04-24%20at%2012.50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24%20at%2012.50.1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12B">
        <w:br/>
      </w:r>
      <w:r w:rsidR="00B1212B">
        <w:br/>
      </w:r>
      <w:r w:rsidR="00B1212B">
        <w:rPr>
          <w:noProof/>
          <w:lang w:eastAsia="ko-KR"/>
        </w:rPr>
        <w:drawing>
          <wp:inline distT="0" distB="0" distL="0" distR="0" wp14:anchorId="30AA6E36" wp14:editId="6E83B760">
            <wp:extent cx="5486400" cy="3086100"/>
            <wp:effectExtent l="0" t="0" r="0" b="12700"/>
            <wp:docPr id="7" name="Picture 7" descr="../18119642_715321051962546_91379224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18119642_715321051962546_913792247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C23F" w14:textId="77777777" w:rsidR="00082F8B" w:rsidRDefault="00082F8B">
      <w:r>
        <w:br w:type="page"/>
      </w:r>
    </w:p>
    <w:p w14:paraId="63A9F769" w14:textId="5C85B6DB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766DF468" wp14:editId="68F4D02E">
            <wp:extent cx="5473700" cy="749300"/>
            <wp:effectExtent l="0" t="0" r="12700" b="12700"/>
            <wp:docPr id="3" name="Picture 3" descr="../Screen%20Shot%202017-04-24%20at%2012.50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4-24%20at%2012.50.22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65C">
        <w:br/>
      </w:r>
      <w:r w:rsidR="0027065C">
        <w:rPr>
          <w:noProof/>
          <w:lang w:eastAsia="ko-KR"/>
        </w:rPr>
        <w:drawing>
          <wp:inline distT="0" distB="0" distL="0" distR="0" wp14:anchorId="6A6614E9" wp14:editId="73F015EA">
            <wp:extent cx="5486400" cy="3086100"/>
            <wp:effectExtent l="0" t="0" r="0" b="12700"/>
            <wp:docPr id="8" name="Picture 8" descr="../18111375_715323935295591_2171911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8111375_715323935295591_217191124_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65C">
        <w:br/>
      </w:r>
    </w:p>
    <w:p w14:paraId="17EC3349" w14:textId="77777777" w:rsidR="00082F8B" w:rsidRDefault="00082F8B">
      <w:r>
        <w:br w:type="page"/>
      </w:r>
    </w:p>
    <w:p w14:paraId="3FB2B8F6" w14:textId="3249D761" w:rsidR="00082F8B" w:rsidRDefault="00082F8B">
      <w:r>
        <w:rPr>
          <w:noProof/>
          <w:lang w:eastAsia="ko-KR"/>
        </w:rPr>
        <w:lastRenderedPageBreak/>
        <w:drawing>
          <wp:inline distT="0" distB="0" distL="0" distR="0" wp14:anchorId="601CB15C" wp14:editId="59DB6A2E">
            <wp:extent cx="5346700" cy="1447800"/>
            <wp:effectExtent l="0" t="0" r="12700" b="0"/>
            <wp:docPr id="4" name="Picture 4" descr="../Screen%20Shot%202017-04-24%20at%2012.5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04-24%20at%2012.50.25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65C">
        <w:br/>
      </w:r>
      <w:r w:rsidR="0027065C">
        <w:br/>
      </w:r>
      <w:r w:rsidR="0027065C">
        <w:rPr>
          <w:noProof/>
          <w:lang w:eastAsia="ko-KR"/>
        </w:rPr>
        <w:drawing>
          <wp:inline distT="0" distB="0" distL="0" distR="0" wp14:anchorId="55EEA09C" wp14:editId="4CC8113B">
            <wp:extent cx="5486400" cy="3086100"/>
            <wp:effectExtent l="0" t="0" r="0" b="12700"/>
            <wp:docPr id="10" name="Picture 10" descr="../18120130_715323958628922_722412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18120130_715323958628922_722412168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C8C5" w14:textId="77777777" w:rsidR="00082F8B" w:rsidRDefault="00082F8B">
      <w:r>
        <w:br w:type="page"/>
      </w:r>
      <w:bookmarkStart w:id="5" w:name="_GoBack"/>
      <w:bookmarkEnd w:id="5"/>
    </w:p>
    <w:p w14:paraId="68F772CD" w14:textId="3630F279" w:rsidR="002C74C0" w:rsidRDefault="00082F8B">
      <w:r>
        <w:rPr>
          <w:noProof/>
          <w:lang w:eastAsia="ko-KR"/>
        </w:rPr>
        <w:lastRenderedPageBreak/>
        <w:drawing>
          <wp:inline distT="0" distB="0" distL="0" distR="0" wp14:anchorId="2B525926" wp14:editId="54964F33">
            <wp:extent cx="5473700" cy="1168400"/>
            <wp:effectExtent l="0" t="0" r="12700" b="0"/>
            <wp:docPr id="5" name="Picture 5" descr="../Screen%20Shot%202017-04-24%20at%2012.50.2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04-24%20at%2012.50.28%20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65C">
        <w:br/>
      </w:r>
      <w:r w:rsidR="0027065C">
        <w:br/>
      </w:r>
      <w:r w:rsidR="0027065C">
        <w:rPr>
          <w:noProof/>
          <w:lang w:eastAsia="ko-KR"/>
        </w:rPr>
        <w:drawing>
          <wp:inline distT="0" distB="0" distL="0" distR="0" wp14:anchorId="010389E7" wp14:editId="073C7A6A">
            <wp:extent cx="5486400" cy="3086100"/>
            <wp:effectExtent l="0" t="0" r="0" b="12700"/>
            <wp:docPr id="11" name="Picture 11" descr="../18111165_715323975295587_132104851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18111165_715323975295587_1321048513_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4C0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8758" w14:textId="77777777" w:rsidR="0033585D" w:rsidRDefault="0033585D" w:rsidP="00C6554A">
      <w:pPr>
        <w:spacing w:before="0" w:after="0" w:line="240" w:lineRule="auto"/>
      </w:pPr>
      <w:r>
        <w:separator/>
      </w:r>
    </w:p>
  </w:endnote>
  <w:endnote w:type="continuationSeparator" w:id="0">
    <w:p w14:paraId="2EE16CC7" w14:textId="77777777" w:rsidR="0033585D" w:rsidRDefault="0033585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D12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7065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2F434" w14:textId="77777777" w:rsidR="0033585D" w:rsidRDefault="0033585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165E4A6" w14:textId="77777777" w:rsidR="0033585D" w:rsidRDefault="0033585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4"/>
    <w:rsid w:val="00082F8B"/>
    <w:rsid w:val="001C403B"/>
    <w:rsid w:val="002554CD"/>
    <w:rsid w:val="0027065C"/>
    <w:rsid w:val="00293B83"/>
    <w:rsid w:val="002B4294"/>
    <w:rsid w:val="00300F24"/>
    <w:rsid w:val="00333D0D"/>
    <w:rsid w:val="0033585D"/>
    <w:rsid w:val="004C049F"/>
    <w:rsid w:val="005000E2"/>
    <w:rsid w:val="00500D59"/>
    <w:rsid w:val="006A3CE7"/>
    <w:rsid w:val="007B0EB2"/>
    <w:rsid w:val="00B1212B"/>
    <w:rsid w:val="00C6554A"/>
    <w:rsid w:val="00D76A0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F7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dukseo/Library/Containers/com.microsoft.Word/Data/Library/Caches/1033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6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5</cp:revision>
  <dcterms:created xsi:type="dcterms:W3CDTF">2017-04-24T04:49:00Z</dcterms:created>
  <dcterms:modified xsi:type="dcterms:W3CDTF">2017-04-24T05:00:00Z</dcterms:modified>
</cp:coreProperties>
</file>