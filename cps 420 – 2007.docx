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84072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eastAsia="ko-KR"/>
        </w:rPr>
        <w:drawing>
          <wp:inline distT="0" distB="0" distL="0" distR="0" wp14:anchorId="749828C6" wp14:editId="0C612500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F7D0FC9" w14:textId="77777777" w:rsidR="00C6554A" w:rsidRDefault="00534422" w:rsidP="00C6554A">
      <w:pPr>
        <w:pStyle w:val="Title"/>
      </w:pPr>
      <w:r>
        <w:t>cps 420 – 2007 - Final</w:t>
      </w:r>
    </w:p>
    <w:p w14:paraId="1BD3589B" w14:textId="77777777" w:rsidR="00C6554A" w:rsidRPr="00D5413C" w:rsidRDefault="00534422" w:rsidP="00C6554A">
      <w:pPr>
        <w:pStyle w:val="Subtitle"/>
      </w:pPr>
      <w:r>
        <w:t>Jae duk Seo</w:t>
      </w:r>
    </w:p>
    <w:p w14:paraId="15FAE9D5" w14:textId="77777777" w:rsidR="00C6554A" w:rsidRDefault="00C6554A" w:rsidP="00C6554A">
      <w:pPr>
        <w:pStyle w:val="ContactInfo"/>
      </w:pPr>
      <w:r>
        <w:br w:type="page"/>
      </w:r>
    </w:p>
    <w:p w14:paraId="55E95AB5" w14:textId="77777777" w:rsidR="00534422" w:rsidRDefault="00534422" w:rsidP="00534422">
      <w:r>
        <w:rPr>
          <w:noProof/>
          <w:lang w:eastAsia="ko-KR"/>
        </w:rPr>
        <w:lastRenderedPageBreak/>
        <w:drawing>
          <wp:inline distT="0" distB="0" distL="0" distR="0" wp14:anchorId="1F71F654" wp14:editId="7203BFF7">
            <wp:extent cx="5478780" cy="2138680"/>
            <wp:effectExtent l="0" t="0" r="7620" b="0"/>
            <wp:docPr id="17" name="Picture 17" descr="../Screen%20Shot%202017-04-25%20at%2012.10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7-04-25%20at%2012.10.15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ko-KR"/>
        </w:rPr>
        <w:drawing>
          <wp:inline distT="0" distB="0" distL="0" distR="0" wp14:anchorId="14E86390" wp14:editId="32405677">
            <wp:extent cx="5478780" cy="3084195"/>
            <wp:effectExtent l="0" t="0" r="7620" b="0"/>
            <wp:docPr id="20" name="Picture 20" descr="../18120328_715686728592645_179406913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18120328_715686728592645_1794069136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B2C8" w14:textId="77777777" w:rsidR="00534422" w:rsidRDefault="00534422" w:rsidP="00534422">
      <w:r>
        <w:br w:type="page"/>
      </w:r>
    </w:p>
    <w:p w14:paraId="4A5CAB7A" w14:textId="77777777" w:rsidR="00534422" w:rsidRDefault="00534422" w:rsidP="00534422">
      <w:r>
        <w:rPr>
          <w:noProof/>
          <w:lang w:eastAsia="ko-KR"/>
        </w:rPr>
        <w:lastRenderedPageBreak/>
        <w:drawing>
          <wp:inline distT="0" distB="0" distL="0" distR="0" wp14:anchorId="6941F42F" wp14:editId="2241B0ED">
            <wp:extent cx="5486400" cy="929640"/>
            <wp:effectExtent l="0" t="0" r="0" b="10160"/>
            <wp:docPr id="18" name="Picture 18" descr="../Screen%20Shot%202017-04-25%20at%2012.10.1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17-04-25%20at%2012.10.18%20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ko-KR"/>
        </w:rPr>
        <w:drawing>
          <wp:inline distT="0" distB="0" distL="0" distR="0" wp14:anchorId="4D2D459F" wp14:editId="5CD4B037">
            <wp:extent cx="5486400" cy="1076960"/>
            <wp:effectExtent l="0" t="0" r="0" b="0"/>
            <wp:docPr id="19" name="Picture 19" descr="../Screen%20Shot%202017-04-25%20at%2012.10.2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17-04-25%20at%2012.10.24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02B34DF" w14:textId="77777777" w:rsidR="002C74C0" w:rsidRDefault="00534422" w:rsidP="00534422">
      <w:r>
        <w:rPr>
          <w:noProof/>
          <w:lang w:eastAsia="ko-KR"/>
        </w:rPr>
        <w:drawing>
          <wp:inline distT="0" distB="0" distL="0" distR="0" wp14:anchorId="66790472" wp14:editId="4BAC7AC8">
            <wp:extent cx="5478780" cy="3084195"/>
            <wp:effectExtent l="0" t="0" r="7620" b="0"/>
            <wp:docPr id="21" name="Picture 21" descr="../18159416_715686758592642_19058450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18159416_715686758592642_190584503_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5" w:name="_GoBack"/>
      <w:bookmarkEnd w:id="5"/>
    </w:p>
    <w:sectPr w:rsidR="002C74C0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4C78B" w14:textId="77777777" w:rsidR="00E014EA" w:rsidRDefault="00E014EA" w:rsidP="00C6554A">
      <w:pPr>
        <w:spacing w:before="0" w:after="0" w:line="240" w:lineRule="auto"/>
      </w:pPr>
      <w:r>
        <w:separator/>
      </w:r>
    </w:p>
  </w:endnote>
  <w:endnote w:type="continuationSeparator" w:id="0">
    <w:p w14:paraId="4615BB19" w14:textId="77777777" w:rsidR="00E014EA" w:rsidRDefault="00E014E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궁서">
    <w:charset w:val="81"/>
    <w:family w:val="auto"/>
    <w:pitch w:val="variable"/>
    <w:sig w:usb0="B00002AF" w:usb1="69D77CFB" w:usb2="00000030" w:usb3="00000000" w:csb0="0008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2F07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3442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08496" w14:textId="77777777" w:rsidR="00E014EA" w:rsidRDefault="00E014E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B7C0E9C" w14:textId="77777777" w:rsidR="00E014EA" w:rsidRDefault="00E014E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22"/>
    <w:rsid w:val="002554CD"/>
    <w:rsid w:val="00293B83"/>
    <w:rsid w:val="002B4294"/>
    <w:rsid w:val="00333D0D"/>
    <w:rsid w:val="004C049F"/>
    <w:rsid w:val="005000E2"/>
    <w:rsid w:val="00534422"/>
    <w:rsid w:val="006A3CE7"/>
    <w:rsid w:val="00C6554A"/>
    <w:rsid w:val="00E014E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ADB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edukseo/Library/Containers/com.microsoft.Word/Data/Library/Caches/1033/TM02835058/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3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Seo</dc:creator>
  <cp:keywords/>
  <dc:description/>
  <cp:lastModifiedBy>Jae Seo</cp:lastModifiedBy>
  <cp:revision>1</cp:revision>
  <dcterms:created xsi:type="dcterms:W3CDTF">2017-04-25T04:12:00Z</dcterms:created>
  <dcterms:modified xsi:type="dcterms:W3CDTF">2017-04-25T04:14:00Z</dcterms:modified>
</cp:coreProperties>
</file>